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A55" w:rsidRDefault="007C69A4" w:rsidP="007C69A4">
      <w:pPr>
        <w:pStyle w:val="Listenabsatz"/>
        <w:numPr>
          <w:ilvl w:val="0"/>
          <w:numId w:val="3"/>
        </w:numPr>
      </w:pPr>
      <w:r>
        <w:t>für jede Datei</w:t>
      </w:r>
    </w:p>
    <w:p w:rsidR="007C69A4" w:rsidRDefault="007C69A4" w:rsidP="007C69A4">
      <w:pPr>
        <w:pStyle w:val="Listenabsatz"/>
        <w:numPr>
          <w:ilvl w:val="1"/>
          <w:numId w:val="3"/>
        </w:numPr>
      </w:pPr>
      <w:r>
        <w:t>für jede Zeile</w:t>
      </w:r>
    </w:p>
    <w:p w:rsidR="007C69A4" w:rsidRDefault="007C69A4" w:rsidP="007C69A4">
      <w:pPr>
        <w:pStyle w:val="Listenabsatz"/>
        <w:numPr>
          <w:ilvl w:val="2"/>
          <w:numId w:val="3"/>
        </w:numPr>
      </w:pPr>
      <w:r>
        <w:t>für jede Änderungszeile</w:t>
      </w:r>
    </w:p>
    <w:p w:rsidR="007C69A4" w:rsidRDefault="007C69A4" w:rsidP="007C69A4">
      <w:pPr>
        <w:pStyle w:val="Listenabsatz"/>
        <w:numPr>
          <w:ilvl w:val="3"/>
          <w:numId w:val="3"/>
        </w:numPr>
      </w:pPr>
      <w:r>
        <w:t>wenn VNK/NNK gleich</w:t>
      </w:r>
    </w:p>
    <w:p w:rsidR="007C69A4" w:rsidRDefault="007C69A4" w:rsidP="007C69A4">
      <w:pPr>
        <w:pStyle w:val="Listenabsatz"/>
        <w:numPr>
          <w:ilvl w:val="4"/>
          <w:numId w:val="3"/>
        </w:numPr>
      </w:pPr>
      <w:r>
        <w:t>wenn alte VST ungleich neue VST</w:t>
      </w:r>
    </w:p>
    <w:p w:rsidR="007C69A4" w:rsidRDefault="007C69A4" w:rsidP="007C69A4">
      <w:pPr>
        <w:pStyle w:val="Listenabsatz"/>
        <w:numPr>
          <w:ilvl w:val="5"/>
          <w:numId w:val="3"/>
        </w:numPr>
      </w:pPr>
      <w:r>
        <w:t>neue VST größer-gleich als alte VST und neue BST kleiner-gleich alte BST</w:t>
      </w:r>
    </w:p>
    <w:p w:rsidR="007C69A4" w:rsidRDefault="007C69A4" w:rsidP="007C69A4">
      <w:pPr>
        <w:pStyle w:val="Listenabsatz"/>
        <w:numPr>
          <w:ilvl w:val="6"/>
          <w:numId w:val="3"/>
        </w:numPr>
      </w:pPr>
      <w:proofErr w:type="spellStart"/>
      <w:r>
        <w:t>vst</w:t>
      </w:r>
      <w:proofErr w:type="spellEnd"/>
      <w:r>
        <w:t xml:space="preserve"> = neue VST</w:t>
      </w:r>
    </w:p>
    <w:p w:rsidR="007C69A4" w:rsidRDefault="007C69A4" w:rsidP="007C69A4">
      <w:pPr>
        <w:pStyle w:val="Listenabsatz"/>
        <w:numPr>
          <w:ilvl w:val="6"/>
          <w:numId w:val="3"/>
        </w:numPr>
      </w:pPr>
      <w:r>
        <w:t>bst = neue BST</w:t>
      </w:r>
    </w:p>
    <w:p w:rsidR="007C69A4" w:rsidRDefault="007C69A4" w:rsidP="007C69A4">
      <w:pPr>
        <w:pStyle w:val="Listenabsatz"/>
        <w:numPr>
          <w:ilvl w:val="5"/>
          <w:numId w:val="3"/>
        </w:numPr>
      </w:pPr>
      <w:r>
        <w:t>neue VST kleiner-gleich als alte und neue größer-gleich als alte</w:t>
      </w:r>
    </w:p>
    <w:p w:rsidR="007C69A4" w:rsidRDefault="007C69A4" w:rsidP="007C69A4">
      <w:pPr>
        <w:pStyle w:val="Listenabsatz"/>
        <w:numPr>
          <w:ilvl w:val="6"/>
          <w:numId w:val="3"/>
        </w:numPr>
      </w:pPr>
      <w:bookmarkStart w:id="0" w:name="_GoBack"/>
      <w:bookmarkEnd w:id="0"/>
    </w:p>
    <w:p w:rsidR="007C69A4" w:rsidRDefault="007C69A4" w:rsidP="007C69A4">
      <w:pPr>
        <w:ind w:left="1416" w:firstLine="708"/>
      </w:pPr>
    </w:p>
    <w:p w:rsidR="007C69A4" w:rsidRDefault="007C69A4"/>
    <w:p w:rsidR="007C69A4" w:rsidRDefault="007C69A4"/>
    <w:sectPr w:rsidR="007C69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1F22"/>
    <w:multiLevelType w:val="hybridMultilevel"/>
    <w:tmpl w:val="0074A7F2"/>
    <w:lvl w:ilvl="0" w:tplc="1570BF44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20B96"/>
    <w:multiLevelType w:val="hybridMultilevel"/>
    <w:tmpl w:val="4AD8AAAC"/>
    <w:lvl w:ilvl="0" w:tplc="1570BF44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F7541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A4"/>
    <w:rsid w:val="003C2A55"/>
    <w:rsid w:val="007C69A4"/>
    <w:rsid w:val="00CE174A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6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7AC46B9B.dotm</Template>
  <TotalTime>0</TotalTime>
  <Pages>1</Pages>
  <Words>38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Timm, Florian</dc:creator>
  <cp:lastModifiedBy>Timm, Florian</cp:lastModifiedBy>
  <cp:revision>1</cp:revision>
  <dcterms:created xsi:type="dcterms:W3CDTF">2018-06-01T11:52:00Z</dcterms:created>
  <dcterms:modified xsi:type="dcterms:W3CDTF">2018-06-01T12:04:00Z</dcterms:modified>
</cp:coreProperties>
</file>